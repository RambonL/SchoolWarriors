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8E6" w:rsidRDefault="00F648E6">
      <w:pPr>
        <w:rPr>
          <w:sz w:val="44"/>
          <w:szCs w:val="44"/>
        </w:rPr>
      </w:pPr>
      <w:r>
        <w:rPr>
          <w:sz w:val="44"/>
          <w:szCs w:val="44"/>
        </w:rPr>
        <w:t xml:space="preserve">Modellierung und Implementierung eines Spiels </w:t>
      </w:r>
    </w:p>
    <w:p w:rsidR="00F648E6" w:rsidRPr="00F83169" w:rsidRDefault="00A27A48">
      <w:pPr>
        <w:rPr>
          <w:sz w:val="44"/>
          <w:szCs w:val="44"/>
        </w:rPr>
      </w:pPr>
      <w:r w:rsidRPr="00F83169">
        <w:rPr>
          <w:sz w:val="44"/>
          <w:szCs w:val="44"/>
        </w:rPr>
        <w:t>Deadline</w:t>
      </w:r>
      <w:r w:rsidR="00F648E6" w:rsidRPr="00F83169">
        <w:rPr>
          <w:sz w:val="44"/>
          <w:szCs w:val="44"/>
        </w:rPr>
        <w:t>: 23.11.2018. -&gt; Partnerarbeit</w:t>
      </w:r>
    </w:p>
    <w:p w:rsidR="00BA20A0" w:rsidRPr="00B5719E" w:rsidRDefault="00BA20A0" w:rsidP="00BA20A0">
      <w:pPr>
        <w:rPr>
          <w:sz w:val="44"/>
          <w:szCs w:val="44"/>
          <w:lang w:val="en-US"/>
        </w:rPr>
      </w:pPr>
      <w:r w:rsidRPr="00B5719E">
        <w:rPr>
          <w:b/>
          <w:sz w:val="36"/>
          <w:szCs w:val="36"/>
          <w:lang w:val="en-US"/>
        </w:rPr>
        <w:t>(</w:t>
      </w:r>
      <w:r w:rsidR="003B110A">
        <w:rPr>
          <w:b/>
          <w:sz w:val="36"/>
          <w:szCs w:val="36"/>
          <w:lang w:val="en-US"/>
        </w:rPr>
        <w:t>Ramazan &amp; Sydney</w:t>
      </w:r>
      <w:bookmarkStart w:id="0" w:name="_GoBack"/>
      <w:bookmarkEnd w:id="0"/>
      <w:r w:rsidRPr="00B5719E">
        <w:rPr>
          <w:b/>
          <w:sz w:val="36"/>
          <w:szCs w:val="36"/>
          <w:lang w:val="en-US"/>
        </w:rPr>
        <w:t>)</w:t>
      </w:r>
    </w:p>
    <w:p w:rsidR="00F648E6" w:rsidRPr="00B5719E" w:rsidRDefault="00F648E6">
      <w:pPr>
        <w:rPr>
          <w:sz w:val="44"/>
          <w:szCs w:val="44"/>
          <w:lang w:val="en-US"/>
        </w:rPr>
      </w:pPr>
    </w:p>
    <w:p w:rsidR="00F648E6" w:rsidRPr="00B5719E" w:rsidRDefault="00F648E6" w:rsidP="00BA20A0">
      <w:pPr>
        <w:pStyle w:val="Listenabsatz"/>
        <w:rPr>
          <w:b/>
          <w:sz w:val="36"/>
          <w:szCs w:val="36"/>
          <w:lang w:val="en-US"/>
        </w:rPr>
      </w:pPr>
      <w:r w:rsidRPr="00B5719E">
        <w:rPr>
          <w:b/>
          <w:sz w:val="36"/>
          <w:szCs w:val="36"/>
          <w:u w:val="single"/>
          <w:lang w:val="en-US"/>
        </w:rPr>
        <w:t>School-Warr</w:t>
      </w:r>
      <w:r w:rsidR="00F83169">
        <w:rPr>
          <w:b/>
          <w:sz w:val="36"/>
          <w:szCs w:val="36"/>
          <w:u w:val="single"/>
          <w:lang w:val="en-US"/>
        </w:rPr>
        <w:t>iors</w:t>
      </w:r>
      <w:r w:rsidRPr="00B5719E">
        <w:rPr>
          <w:b/>
          <w:sz w:val="36"/>
          <w:szCs w:val="36"/>
          <w:lang w:val="en-US"/>
        </w:rPr>
        <w:t>:</w:t>
      </w:r>
    </w:p>
    <w:p w:rsidR="00BA20A0" w:rsidRPr="00B5719E" w:rsidRDefault="00BA20A0" w:rsidP="00BA20A0">
      <w:pPr>
        <w:pStyle w:val="Listenabsatz"/>
        <w:rPr>
          <w:b/>
          <w:sz w:val="36"/>
          <w:szCs w:val="36"/>
          <w:lang w:val="en-US"/>
        </w:rPr>
      </w:pPr>
    </w:p>
    <w:p w:rsidR="00F648E6" w:rsidRDefault="00F648E6" w:rsidP="00F648E6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Ramazan &amp; Sydney kämpfen gemeinsam gegen Monster und müssen sich dabei durch die Schule kämpfen und </w:t>
      </w:r>
      <w:r w:rsidR="00F943EA">
        <w:rPr>
          <w:sz w:val="28"/>
          <w:szCs w:val="28"/>
        </w:rPr>
        <w:t xml:space="preserve">sich </w:t>
      </w:r>
      <w:r>
        <w:rPr>
          <w:sz w:val="28"/>
          <w:szCs w:val="28"/>
        </w:rPr>
        <w:t>auf dem Weg ausrüsten.</w:t>
      </w:r>
    </w:p>
    <w:p w:rsidR="00F648E6" w:rsidRDefault="00BA20A0" w:rsidP="00F648E6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Gemeinsam sind diese eine f</w:t>
      </w:r>
      <w:r w:rsidR="00F648E6">
        <w:rPr>
          <w:sz w:val="28"/>
          <w:szCs w:val="28"/>
        </w:rPr>
        <w:t xml:space="preserve">usionierte Person namens </w:t>
      </w:r>
      <w:r>
        <w:rPr>
          <w:sz w:val="28"/>
          <w:szCs w:val="28"/>
        </w:rPr>
        <w:t>Maddox Morton</w:t>
      </w:r>
    </w:p>
    <w:p w:rsidR="00BA20A0" w:rsidRDefault="00BA20A0" w:rsidP="00F648E6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Ihre Aufgabe besteht darin durch die Schule zu kommen, ohne getötet zu werden</w:t>
      </w:r>
    </w:p>
    <w:p w:rsidR="00BA20A0" w:rsidRDefault="00BA20A0" w:rsidP="00F648E6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Sie wollen durch die Schule zur Aula kommen, da sie dort die Gefangenen, anderen Schüler und Lehrer, welche von den Monstern zurückgehalten werden befreien wollen.</w:t>
      </w:r>
    </w:p>
    <w:p w:rsidR="00BA20A0" w:rsidRDefault="00BA20A0" w:rsidP="00BA20A0">
      <w:pPr>
        <w:pStyle w:val="Listenabsatz"/>
        <w:rPr>
          <w:sz w:val="28"/>
          <w:szCs w:val="28"/>
        </w:rPr>
      </w:pPr>
    </w:p>
    <w:p w:rsidR="00BA20A0" w:rsidRDefault="00BA20A0" w:rsidP="00BA20A0">
      <w:pPr>
        <w:pStyle w:val="Listenabsatz"/>
        <w:rPr>
          <w:b/>
          <w:sz w:val="28"/>
          <w:szCs w:val="28"/>
        </w:rPr>
      </w:pPr>
      <w:r w:rsidRPr="00BA20A0">
        <w:rPr>
          <w:b/>
          <w:sz w:val="28"/>
          <w:szCs w:val="28"/>
        </w:rPr>
        <w:t>Waffen:</w:t>
      </w:r>
    </w:p>
    <w:p w:rsidR="00BA20A0" w:rsidRDefault="00BA20A0" w:rsidP="00BA20A0">
      <w:pPr>
        <w:pStyle w:val="Listenabsatz"/>
        <w:rPr>
          <w:sz w:val="28"/>
          <w:szCs w:val="28"/>
        </w:rPr>
      </w:pPr>
    </w:p>
    <w:p w:rsidR="00BA20A0" w:rsidRDefault="00BA20A0" w:rsidP="00BA20A0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Es gibt Schwerter mit verschiedenen „stats“. </w:t>
      </w:r>
    </w:p>
    <w:p w:rsidR="00BA20A0" w:rsidRDefault="00BA20A0" w:rsidP="00BA20A0">
      <w:pPr>
        <w:pStyle w:val="Listenabsatz"/>
        <w:rPr>
          <w:sz w:val="28"/>
          <w:szCs w:val="28"/>
        </w:rPr>
      </w:pPr>
    </w:p>
    <w:p w:rsidR="00BA20A0" w:rsidRDefault="00BA20A0" w:rsidP="00BA20A0">
      <w:pPr>
        <w:pStyle w:val="Listenabsatz"/>
        <w:rPr>
          <w:sz w:val="28"/>
          <w:szCs w:val="28"/>
        </w:rPr>
      </w:pPr>
      <w:r>
        <w:rPr>
          <w:b/>
          <w:sz w:val="28"/>
          <w:szCs w:val="28"/>
        </w:rPr>
        <w:t>Räume:</w:t>
      </w:r>
    </w:p>
    <w:p w:rsidR="00BA20A0" w:rsidRDefault="00BA20A0" w:rsidP="00BA20A0">
      <w:pPr>
        <w:pStyle w:val="Listenabsatz"/>
        <w:rPr>
          <w:sz w:val="28"/>
          <w:szCs w:val="28"/>
        </w:rPr>
      </w:pPr>
    </w:p>
    <w:p w:rsidR="00BA20A0" w:rsidRDefault="00BA20A0" w:rsidP="00BA20A0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 diesem Spiel reist man</w:t>
      </w:r>
      <w:r w:rsidR="00470775">
        <w:rPr>
          <w:sz w:val="28"/>
          <w:szCs w:val="28"/>
        </w:rPr>
        <w:t xml:space="preserve"> durch 5</w:t>
      </w:r>
      <w:r>
        <w:rPr>
          <w:sz w:val="28"/>
          <w:szCs w:val="28"/>
        </w:rPr>
        <w:t xml:space="preserve"> unterschiedliche Räume</w:t>
      </w:r>
    </w:p>
    <w:p w:rsidR="00470775" w:rsidRDefault="00470775" w:rsidP="00BA20A0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Raum 1-3 -&gt; „Mini“-Boss -&gt; Raum 4-5 -&gt; Boss</w:t>
      </w:r>
    </w:p>
    <w:p w:rsidR="00BB5430" w:rsidRDefault="00BA20A0" w:rsidP="00BB5430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Die Anzahl der Monster in den Räumen wird in jedem Raum neu </w:t>
      </w:r>
      <w:r w:rsidR="009F29FA">
        <w:rPr>
          <w:sz w:val="28"/>
          <w:szCs w:val="28"/>
        </w:rPr>
        <w:t xml:space="preserve">von 1 – 10 </w:t>
      </w:r>
      <w:r>
        <w:rPr>
          <w:sz w:val="28"/>
          <w:szCs w:val="28"/>
        </w:rPr>
        <w:t>generiert</w:t>
      </w:r>
    </w:p>
    <w:p w:rsidR="00BB5430" w:rsidRPr="00BB5430" w:rsidRDefault="00BB5430" w:rsidP="00BB5430">
      <w:pPr>
        <w:pStyle w:val="Listenabsatz"/>
        <w:rPr>
          <w:sz w:val="28"/>
          <w:szCs w:val="28"/>
        </w:rPr>
      </w:pPr>
    </w:p>
    <w:p w:rsidR="00BB5430" w:rsidRDefault="00BB5430" w:rsidP="00BB5430">
      <w:pPr>
        <w:ind w:firstLine="708"/>
        <w:rPr>
          <w:b/>
          <w:sz w:val="28"/>
          <w:szCs w:val="28"/>
        </w:rPr>
      </w:pPr>
      <w:r w:rsidRPr="00BB5430">
        <w:rPr>
          <w:b/>
          <w:sz w:val="28"/>
          <w:szCs w:val="28"/>
        </w:rPr>
        <w:t>Monster</w:t>
      </w:r>
    </w:p>
    <w:p w:rsidR="00BB5430" w:rsidRPr="00BB5430" w:rsidRDefault="00BB5430" w:rsidP="00BB5430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Es gibt ein Monster, welchem immer wieder neue „stats“ zugeteilt (generiert) werden. </w:t>
      </w:r>
    </w:p>
    <w:p w:rsidR="00BB5430" w:rsidRPr="00BB5430" w:rsidRDefault="00BB5430" w:rsidP="00BB5430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Der „Mini“-Boss hat zusätzliche „stats“, ebenfalls der Boss</w:t>
      </w:r>
    </w:p>
    <w:p w:rsidR="00BB5430" w:rsidRDefault="00BB5430" w:rsidP="00B5719E">
      <w:pPr>
        <w:pStyle w:val="Listenabsatz"/>
        <w:rPr>
          <w:b/>
          <w:sz w:val="28"/>
          <w:szCs w:val="28"/>
        </w:rPr>
      </w:pPr>
    </w:p>
    <w:p w:rsidR="006B4EA6" w:rsidRPr="006B4EA6" w:rsidRDefault="006B4EA6" w:rsidP="00B5719E">
      <w:pPr>
        <w:pStyle w:val="Listenabsatz"/>
        <w:rPr>
          <w:b/>
          <w:sz w:val="28"/>
          <w:szCs w:val="28"/>
        </w:rPr>
      </w:pPr>
      <w:r w:rsidRPr="006B4EA6">
        <w:rPr>
          <w:sz w:val="28"/>
          <w:szCs w:val="28"/>
        </w:rPr>
        <w:t>Entwurfs-</w:t>
      </w:r>
      <w:r>
        <w:rPr>
          <w:sz w:val="28"/>
          <w:szCs w:val="28"/>
        </w:rPr>
        <w:t xml:space="preserve"> und Implementationsdiagramm in</w:t>
      </w:r>
      <w:r w:rsidRPr="006B4EA6"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6B4EA6">
        <w:rPr>
          <w:b/>
          <w:sz w:val="28"/>
          <w:szCs w:val="28"/>
        </w:rPr>
        <w:t>Violet UML Editor</w:t>
      </w:r>
    </w:p>
    <w:sectPr w:rsidR="006B4EA6" w:rsidRPr="006B4E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43B2"/>
    <w:multiLevelType w:val="hybridMultilevel"/>
    <w:tmpl w:val="3956EBFE"/>
    <w:lvl w:ilvl="0" w:tplc="3F0C0A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43137"/>
    <w:multiLevelType w:val="hybridMultilevel"/>
    <w:tmpl w:val="924031DA"/>
    <w:lvl w:ilvl="0" w:tplc="3A2C31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E772C"/>
    <w:multiLevelType w:val="hybridMultilevel"/>
    <w:tmpl w:val="D68AF34A"/>
    <w:lvl w:ilvl="0" w:tplc="7EB2D9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D52E6"/>
    <w:multiLevelType w:val="hybridMultilevel"/>
    <w:tmpl w:val="8EEED0D2"/>
    <w:lvl w:ilvl="0" w:tplc="43DCA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C6B9E"/>
    <w:multiLevelType w:val="hybridMultilevel"/>
    <w:tmpl w:val="8CBC8F8E"/>
    <w:lvl w:ilvl="0" w:tplc="9C480F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E6"/>
    <w:rsid w:val="003B110A"/>
    <w:rsid w:val="004472AA"/>
    <w:rsid w:val="00470775"/>
    <w:rsid w:val="004C213F"/>
    <w:rsid w:val="006B4EA6"/>
    <w:rsid w:val="008C5C84"/>
    <w:rsid w:val="009F29FA"/>
    <w:rsid w:val="00A27A48"/>
    <w:rsid w:val="00B5719E"/>
    <w:rsid w:val="00BA20A0"/>
    <w:rsid w:val="00BB5430"/>
    <w:rsid w:val="00F648E6"/>
    <w:rsid w:val="00F83169"/>
    <w:rsid w:val="00F9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3277F"/>
  <w15:chartTrackingRefBased/>
  <w15:docId w15:val="{2FA54A28-DEA4-47DF-A21B-E73AA767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4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299C28E7.dotm</Template>
  <TotalTime>0</TotalTime>
  <Pages>1</Pages>
  <Words>140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Neugebauer</dc:creator>
  <cp:keywords/>
  <dc:description/>
  <cp:lastModifiedBy>Sydney Neugebauer</cp:lastModifiedBy>
  <cp:revision>12</cp:revision>
  <dcterms:created xsi:type="dcterms:W3CDTF">2018-11-19T06:58:00Z</dcterms:created>
  <dcterms:modified xsi:type="dcterms:W3CDTF">2018-11-19T08:18:00Z</dcterms:modified>
</cp:coreProperties>
</file>